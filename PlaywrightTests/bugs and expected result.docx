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96E6" w14:textId="77777777" w:rsidR="00445D52" w:rsidRDefault="00000000">
      <w:r>
        <w:rPr>
          <w:noProof/>
        </w:rPr>
        <w:drawing>
          <wp:inline distT="0" distB="0" distL="0" distR="0" wp14:anchorId="00A741D0" wp14:editId="2B948BA0">
            <wp:extent cx="3734318" cy="8507010"/>
            <wp:effectExtent l="0" t="0" r="0" b="8340"/>
            <wp:docPr id="1959323815" name="Picture 1" descr="A screen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18" cy="85070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91C582" w14:textId="77777777" w:rsidR="00445D52" w:rsidRDefault="00445D52"/>
    <w:p w14:paraId="2C52B870" w14:textId="77777777" w:rsidR="00445D52" w:rsidRDefault="00000000">
      <w:pPr>
        <w:pStyle w:val="Heading1"/>
        <w:pBdr>
          <w:top w:val="single" w:sz="4" w:space="1" w:color="000000"/>
        </w:pBdr>
      </w:pPr>
      <w:r>
        <w:lastRenderedPageBreak/>
        <w:t>Bug 1</w:t>
      </w:r>
    </w:p>
    <w:p w14:paraId="7C7A5A9B" w14:textId="77777777" w:rsidR="00445D52" w:rsidRDefault="00000000">
      <w:r>
        <w:t>2 vulnerabilities (1 moderate, 1 critical)</w:t>
      </w:r>
    </w:p>
    <w:p w14:paraId="7CF2D5CE" w14:textId="77777777" w:rsidR="00445D52" w:rsidRDefault="00000000">
      <w:r>
        <w:t>Steps</w:t>
      </w:r>
    </w:p>
    <w:p w14:paraId="0B013673" w14:textId="77777777" w:rsidR="00445D52" w:rsidRDefault="00000000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4892A1EF" w14:textId="77777777" w:rsidR="00445D52" w:rsidRDefault="00000000">
      <w:r>
        <w:t>Result:</w:t>
      </w:r>
    </w:p>
    <w:p w14:paraId="3C5B2497" w14:textId="77777777" w:rsidR="00445D52" w:rsidRDefault="00000000">
      <w:pPr>
        <w:ind w:left="720"/>
        <w:rPr>
          <w:color w:val="4EA72E"/>
        </w:rPr>
      </w:pPr>
      <w:r>
        <w:rPr>
          <w:color w:val="4EA72E"/>
        </w:rPr>
        <w:t>2 vulnerabilities (1 moderate, 1 critical)</w:t>
      </w:r>
    </w:p>
    <w:p w14:paraId="0F979BBC" w14:textId="77777777" w:rsidR="00445D52" w:rsidRDefault="00445D52">
      <w:pPr>
        <w:ind w:left="720"/>
        <w:rPr>
          <w:color w:val="4EA72E"/>
        </w:rPr>
      </w:pPr>
    </w:p>
    <w:p w14:paraId="463E3DD5" w14:textId="77777777" w:rsidR="00445D52" w:rsidRDefault="00000000">
      <w:pPr>
        <w:ind w:left="720"/>
        <w:rPr>
          <w:color w:val="4EA72E"/>
        </w:rPr>
      </w:pPr>
      <w:r>
        <w:rPr>
          <w:color w:val="4EA72E"/>
        </w:rPr>
        <w:t>1 critical severity vulnerability</w:t>
      </w:r>
    </w:p>
    <w:p w14:paraId="5CD6F99B" w14:textId="77777777" w:rsidR="00445D52" w:rsidRDefault="00000000">
      <w:r>
        <w:t>To address all issues, run:</w:t>
      </w:r>
    </w:p>
    <w:p w14:paraId="3E32985C" w14:textId="77777777" w:rsidR="00445D52" w:rsidRDefault="00000000">
      <w:pPr>
        <w:ind w:left="720"/>
        <w:rPr>
          <w:color w:val="4EA72E"/>
        </w:rPr>
      </w:pPr>
      <w:r>
        <w:rPr>
          <w:color w:val="4EA72E"/>
        </w:rPr>
        <w:t xml:space="preserve"> </w:t>
      </w:r>
      <w:proofErr w:type="spellStart"/>
      <w:r>
        <w:rPr>
          <w:color w:val="4EA72E"/>
        </w:rPr>
        <w:t>npm</w:t>
      </w:r>
      <w:proofErr w:type="spellEnd"/>
      <w:r>
        <w:rPr>
          <w:color w:val="4EA72E"/>
        </w:rPr>
        <w:t xml:space="preserve"> audit fix --force</w:t>
      </w:r>
    </w:p>
    <w:p w14:paraId="360BCE39" w14:textId="77777777" w:rsidR="00445D52" w:rsidRDefault="00000000">
      <w:pPr>
        <w:pStyle w:val="Heading1"/>
        <w:pBdr>
          <w:top w:val="single" w:sz="4" w:space="1" w:color="000000"/>
        </w:pBdr>
      </w:pPr>
      <w:r>
        <w:t xml:space="preserve">Bug 2 </w:t>
      </w:r>
    </w:p>
    <w:p w14:paraId="7DF34183" w14:textId="77777777" w:rsidR="00445D52" w:rsidRDefault="00445D52"/>
    <w:p w14:paraId="78253280" w14:textId="77777777" w:rsidR="00445D52" w:rsidRDefault="00000000">
      <w:proofErr w:type="gramStart"/>
      <w:r>
        <w:t>Cant</w:t>
      </w:r>
      <w:proofErr w:type="gramEnd"/>
      <w:r>
        <w:t xml:space="preserve"> post new images using fire </w:t>
      </w:r>
      <w:proofErr w:type="spellStart"/>
      <w:r>
        <w:t>firefox</w:t>
      </w:r>
      <w:proofErr w:type="spellEnd"/>
      <w:r>
        <w:t xml:space="preserve"> </w:t>
      </w:r>
    </w:p>
    <w:p w14:paraId="460F58B4" w14:textId="77777777" w:rsidR="00445D52" w:rsidRDefault="00000000">
      <w:r>
        <w:t xml:space="preserve">Cause - </w:t>
      </w:r>
      <w:proofErr w:type="gramStart"/>
      <w:r>
        <w:t>Cant</w:t>
      </w:r>
      <w:proofErr w:type="gramEnd"/>
      <w:r>
        <w:t xml:space="preserve"> hit .</w:t>
      </w:r>
      <w:proofErr w:type="spellStart"/>
      <w:r>
        <w:t>js</w:t>
      </w:r>
      <w:proofErr w:type="spellEnd"/>
      <w:r>
        <w:t xml:space="preserve"> files in </w:t>
      </w:r>
      <w:proofErr w:type="spellStart"/>
      <w:r>
        <w:t>firefox</w:t>
      </w:r>
      <w:proofErr w:type="spellEnd"/>
      <w:r>
        <w:t xml:space="preserve"> – looks like a CORS issue </w:t>
      </w:r>
    </w:p>
    <w:p w14:paraId="55CAC323" w14:textId="77777777" w:rsidR="00445D52" w:rsidRDefault="00000000">
      <w:r>
        <w:t>Steps:</w:t>
      </w:r>
    </w:p>
    <w:p w14:paraId="5EACF612" w14:textId="77777777" w:rsidR="00445D52" w:rsidRDefault="00000000">
      <w:pPr>
        <w:pStyle w:val="ListParagraph"/>
        <w:numPr>
          <w:ilvl w:val="0"/>
          <w:numId w:val="2"/>
        </w:numPr>
      </w:pPr>
      <w:r>
        <w:t>“</w:t>
      </w:r>
      <w:proofErr w:type="spellStart"/>
      <w:proofErr w:type="gramStart"/>
      <w:r>
        <w:t>npm</w:t>
      </w:r>
      <w:proofErr w:type="spellEnd"/>
      <w:proofErr w:type="gramEnd"/>
      <w:r>
        <w:t xml:space="preserve"> run dev”</w:t>
      </w:r>
    </w:p>
    <w:p w14:paraId="2C690102" w14:textId="77777777" w:rsidR="00445D52" w:rsidRDefault="00000000">
      <w:pPr>
        <w:pStyle w:val="ListParagraph"/>
        <w:numPr>
          <w:ilvl w:val="0"/>
          <w:numId w:val="2"/>
        </w:numPr>
      </w:pPr>
      <w:r>
        <w:t xml:space="preserve">Open localhost:3000 </w:t>
      </w:r>
    </w:p>
    <w:p w14:paraId="535875DA" w14:textId="77777777" w:rsidR="00445D52" w:rsidRDefault="00000000">
      <w:pPr>
        <w:pStyle w:val="ListParagraph"/>
        <w:numPr>
          <w:ilvl w:val="0"/>
          <w:numId w:val="2"/>
        </w:numPr>
      </w:pPr>
      <w:r>
        <w:t xml:space="preserve">Select add image </w:t>
      </w:r>
    </w:p>
    <w:p w14:paraId="03AE1B05" w14:textId="77777777" w:rsidR="00445D52" w:rsidRDefault="00000000">
      <w:pPr>
        <w:pStyle w:val="ListParagraph"/>
        <w:numPr>
          <w:ilvl w:val="0"/>
          <w:numId w:val="2"/>
        </w:numPr>
      </w:pPr>
      <w:r>
        <w:t>Enter correct details in the add image sub menu</w:t>
      </w:r>
    </w:p>
    <w:p w14:paraId="494F34BB" w14:textId="77777777" w:rsidR="00445D52" w:rsidRDefault="00000000">
      <w:pPr>
        <w:pStyle w:val="ListParagraph"/>
        <w:numPr>
          <w:ilvl w:val="0"/>
          <w:numId w:val="2"/>
        </w:numPr>
      </w:pPr>
      <w:r>
        <w:t>Select submit</w:t>
      </w:r>
    </w:p>
    <w:p w14:paraId="7EA6C053" w14:textId="77777777" w:rsidR="00445D52" w:rsidRDefault="00000000">
      <w:r>
        <w:t xml:space="preserve">Result </w:t>
      </w:r>
    </w:p>
    <w:p w14:paraId="5E2D1A8D" w14:textId="77777777" w:rsidR="00445D52" w:rsidRDefault="00000000">
      <w:proofErr w:type="gramStart"/>
      <w:r>
        <w:t>A</w:t>
      </w:r>
      <w:proofErr w:type="gramEnd"/>
      <w:r>
        <w:t xml:space="preserve"> error message will flash up stating “Unhandled Runtime Error</w:t>
      </w:r>
    </w:p>
    <w:p w14:paraId="03606A5E" w14:textId="77777777" w:rsidR="00445D52" w:rsidRDefault="00000000">
      <w:proofErr w:type="spellStart"/>
      <w:r>
        <w:t>TypeError</w:t>
      </w:r>
      <w:proofErr w:type="spellEnd"/>
      <w:r>
        <w:t xml:space="preserve">: </w:t>
      </w:r>
      <w:proofErr w:type="spellStart"/>
      <w:r>
        <w:t>NetworkError</w:t>
      </w:r>
      <w:proofErr w:type="spellEnd"/>
      <w:r>
        <w:t xml:space="preserve"> when attempting to fetch resource”</w:t>
      </w:r>
    </w:p>
    <w:p w14:paraId="24DD5524" w14:textId="77777777" w:rsidR="00445D52" w:rsidRDefault="00000000">
      <w:r>
        <w:t xml:space="preserve">This appears to be due to a CORS issue with </w:t>
      </w:r>
      <w:proofErr w:type="spellStart"/>
      <w:r>
        <w:t>firefox</w:t>
      </w:r>
      <w:proofErr w:type="spellEnd"/>
      <w:r>
        <w:t xml:space="preserve"> specifically so logged as </w:t>
      </w:r>
      <w:proofErr w:type="spellStart"/>
      <w:proofErr w:type="gramStart"/>
      <w:r>
        <w:t>a</w:t>
      </w:r>
      <w:proofErr w:type="spellEnd"/>
      <w:proofErr w:type="gramEnd"/>
      <w:r>
        <w:t xml:space="preserve"> issue of note to avoid others experiencing the same issue (can work around by changing </w:t>
      </w:r>
      <w:proofErr w:type="spellStart"/>
      <w:r>
        <w:t>setttings</w:t>
      </w:r>
      <w:proofErr w:type="spellEnd"/>
      <w:r>
        <w:t xml:space="preserve"> or use Chrome).</w:t>
      </w:r>
    </w:p>
    <w:p w14:paraId="5A181A5F" w14:textId="77777777" w:rsidR="00445D52" w:rsidRDefault="00445D52"/>
    <w:p w14:paraId="69B8959C" w14:textId="77777777" w:rsidR="00445D52" w:rsidRDefault="00000000">
      <w:pPr>
        <w:pStyle w:val="Heading1"/>
        <w:pBdr>
          <w:top w:val="single" w:sz="4" w:space="1" w:color="000000"/>
        </w:pBdr>
      </w:pPr>
      <w:r>
        <w:t xml:space="preserve">Bug 3 </w:t>
      </w:r>
    </w:p>
    <w:p w14:paraId="69507F79" w14:textId="77777777" w:rsidR="00445D52" w:rsidRDefault="00445D52"/>
    <w:p w14:paraId="5037442F" w14:textId="77777777" w:rsidR="00445D52" w:rsidRDefault="00000000">
      <w:r>
        <w:t xml:space="preserve">API doc, and in turn the Swagger doc, for POST are missing the property </w:t>
      </w:r>
      <w:proofErr w:type="spellStart"/>
      <w:proofErr w:type="gramStart"/>
      <w:r>
        <w:t>uploadDate</w:t>
      </w:r>
      <w:proofErr w:type="spellEnd"/>
      <w:r>
        <w:t xml:space="preserve"> .</w:t>
      </w:r>
      <w:proofErr w:type="gramEnd"/>
    </w:p>
    <w:p w14:paraId="733FA93F" w14:textId="77777777" w:rsidR="00445D52" w:rsidRDefault="00000000">
      <w:r>
        <w:t xml:space="preserve">The “Try It Out” example will fail as a result. I used fiddler to find the correct response body and worked back from there. </w:t>
      </w:r>
    </w:p>
    <w:p w14:paraId="6C4CBE7C" w14:textId="77777777" w:rsidR="00445D52" w:rsidRDefault="00000000">
      <w:r>
        <w:lastRenderedPageBreak/>
        <w:t xml:space="preserve">Steps </w:t>
      </w:r>
    </w:p>
    <w:p w14:paraId="57348AC4" w14:textId="77777777" w:rsidR="00445D52" w:rsidRDefault="00000000">
      <w:pPr>
        <w:pStyle w:val="ListParagraph"/>
        <w:numPr>
          <w:ilvl w:val="0"/>
          <w:numId w:val="3"/>
        </w:numPr>
      </w:pPr>
      <w:r>
        <w:t xml:space="preserve">Load swagger at </w:t>
      </w:r>
      <w:hyperlink r:id="rId8" w:history="1">
        <w:r>
          <w:rPr>
            <w:rStyle w:val="Hyperlink"/>
          </w:rPr>
          <w:t>http://localhost:3000/swagger-ui.html</w:t>
        </w:r>
      </w:hyperlink>
    </w:p>
    <w:p w14:paraId="15BC5474" w14:textId="77777777" w:rsidR="00445D52" w:rsidRDefault="00000000">
      <w:pPr>
        <w:pStyle w:val="ListParagraph"/>
        <w:numPr>
          <w:ilvl w:val="0"/>
          <w:numId w:val="3"/>
        </w:numPr>
      </w:pPr>
      <w:r>
        <w:t xml:space="preserve">Go to POST </w:t>
      </w:r>
    </w:p>
    <w:p w14:paraId="7500920C" w14:textId="77777777" w:rsidR="00445D52" w:rsidRDefault="00000000">
      <w:pPr>
        <w:pStyle w:val="ListParagraph"/>
        <w:numPr>
          <w:ilvl w:val="0"/>
          <w:numId w:val="3"/>
        </w:numPr>
      </w:pPr>
      <w:r>
        <w:t>Click “Try It Out”</w:t>
      </w:r>
    </w:p>
    <w:p w14:paraId="31EFC122" w14:textId="77777777" w:rsidR="00445D52" w:rsidRDefault="00000000">
      <w:pPr>
        <w:pStyle w:val="ListParagraph"/>
        <w:numPr>
          <w:ilvl w:val="0"/>
          <w:numId w:val="3"/>
        </w:numPr>
      </w:pPr>
      <w:r>
        <w:t>Click “execute”</w:t>
      </w:r>
    </w:p>
    <w:p w14:paraId="55D1090C" w14:textId="77777777" w:rsidR="00445D52" w:rsidRDefault="00445D52"/>
    <w:p w14:paraId="4F54E714" w14:textId="77777777" w:rsidR="00445D52" w:rsidRDefault="00000000">
      <w:r>
        <w:t>Result:</w:t>
      </w:r>
    </w:p>
    <w:p w14:paraId="0731BC51" w14:textId="77777777" w:rsidR="00445D52" w:rsidRDefault="00000000">
      <w:r>
        <w:t>Will fail as the body contains the following</w:t>
      </w:r>
    </w:p>
    <w:p w14:paraId="1A121EEF" w14:textId="77777777" w:rsidR="00445D52" w:rsidRDefault="00000000">
      <w:pPr>
        <w:pStyle w:val="NoSpacing"/>
      </w:pPr>
      <w:r>
        <w:t xml:space="preserve">  "title": "string",</w:t>
      </w:r>
    </w:p>
    <w:p w14:paraId="44397072" w14:textId="77777777" w:rsidR="00445D52" w:rsidRDefault="00000000">
      <w:pPr>
        <w:pStyle w:val="NoSpacing"/>
      </w:pPr>
      <w:r>
        <w:t xml:space="preserve">  "image": "string",</w:t>
      </w:r>
    </w:p>
    <w:p w14:paraId="6A9B930A" w14:textId="77777777" w:rsidR="00445D52" w:rsidRDefault="00000000">
      <w:pPr>
        <w:pStyle w:val="NoSpacing"/>
      </w:pPr>
      <w:r>
        <w:t xml:space="preserve">  "keywords": ["string"],</w:t>
      </w:r>
    </w:p>
    <w:p w14:paraId="6D64C75D" w14:textId="77777777" w:rsidR="00445D52" w:rsidRDefault="00445D52">
      <w:pPr>
        <w:pStyle w:val="NoSpacing"/>
      </w:pPr>
    </w:p>
    <w:p w14:paraId="4E4127BB" w14:textId="77777777" w:rsidR="00445D52" w:rsidRDefault="00000000">
      <w:pPr>
        <w:pStyle w:val="NoSpacing"/>
      </w:pPr>
      <w:r>
        <w:t xml:space="preserve">Expected:  </w:t>
      </w:r>
    </w:p>
    <w:p w14:paraId="349E0EF8" w14:textId="77777777" w:rsidR="00445D52" w:rsidRDefault="00000000">
      <w:pPr>
        <w:pStyle w:val="NoSpacing"/>
      </w:pPr>
      <w:r>
        <w:br/>
        <w:t>The body to contain the following JSON</w:t>
      </w:r>
    </w:p>
    <w:p w14:paraId="2EB1185C" w14:textId="77777777" w:rsidR="00445D52" w:rsidRDefault="00445D52">
      <w:pPr>
        <w:pStyle w:val="NoSpacing"/>
      </w:pPr>
    </w:p>
    <w:p w14:paraId="5B005A36" w14:textId="77777777" w:rsidR="00445D52" w:rsidRDefault="00000000">
      <w:pPr>
        <w:pStyle w:val="NoSpacing"/>
      </w:pPr>
      <w:r>
        <w:t xml:space="preserve">  "title": "string",</w:t>
      </w:r>
    </w:p>
    <w:p w14:paraId="3791ACD3" w14:textId="77777777" w:rsidR="00445D52" w:rsidRDefault="00000000">
      <w:pPr>
        <w:pStyle w:val="NoSpacing"/>
      </w:pPr>
      <w:r>
        <w:t xml:space="preserve">  "image": "string",</w:t>
      </w:r>
    </w:p>
    <w:p w14:paraId="6A9FE102" w14:textId="77777777" w:rsidR="00445D52" w:rsidRDefault="00000000">
      <w:pPr>
        <w:pStyle w:val="NoSpacing"/>
      </w:pPr>
      <w:r>
        <w:t xml:space="preserve">  "keywords": ["string"],</w:t>
      </w:r>
    </w:p>
    <w:p w14:paraId="1287F913" w14:textId="77777777" w:rsidR="00445D52" w:rsidRDefault="00000000">
      <w:pPr>
        <w:pStyle w:val="NoSpacing"/>
      </w:pPr>
      <w:r>
        <w:t xml:space="preserve">  "</w:t>
      </w:r>
      <w:proofErr w:type="spellStart"/>
      <w:r>
        <w:t>uploadDate</w:t>
      </w:r>
      <w:proofErr w:type="spellEnd"/>
      <w:r>
        <w:t>": "string"</w:t>
      </w:r>
    </w:p>
    <w:p w14:paraId="056AFE3C" w14:textId="77777777" w:rsidR="00445D52" w:rsidRDefault="00445D52"/>
    <w:p w14:paraId="74A7FD57" w14:textId="77777777" w:rsidR="00445D52" w:rsidRDefault="00445D52"/>
    <w:p w14:paraId="6BAEDFA0" w14:textId="77777777" w:rsidR="00445D52" w:rsidRDefault="00000000">
      <w:pPr>
        <w:pStyle w:val="Heading1"/>
        <w:pBdr>
          <w:top w:val="single" w:sz="4" w:space="1" w:color="000000"/>
        </w:pBdr>
      </w:pPr>
      <w:r>
        <w:t xml:space="preserve">Bug 4 </w:t>
      </w:r>
    </w:p>
    <w:p w14:paraId="2EC5E20E" w14:textId="77777777" w:rsidR="00445D52" w:rsidRDefault="00445D52"/>
    <w:p w14:paraId="787E0055" w14:textId="77777777" w:rsidR="00445D52" w:rsidRDefault="00000000">
      <w:r>
        <w:t xml:space="preserve">Search looks for the string anywhere in the keywords </w:t>
      </w:r>
      <w:proofErr w:type="spellStart"/>
      <w:r>
        <w:t>e.g</w:t>
      </w:r>
      <w:proofErr w:type="spellEnd"/>
      <w:r>
        <w:t xml:space="preserve"> will bring up “mountains” when the user enters “</w:t>
      </w:r>
      <w:proofErr w:type="spellStart"/>
      <w:r>
        <w:t>untains</w:t>
      </w:r>
      <w:proofErr w:type="spellEnd"/>
      <w:r>
        <w:t>” which is incorrect.</w:t>
      </w:r>
    </w:p>
    <w:p w14:paraId="14DFC780" w14:textId="77777777" w:rsidR="00445D52" w:rsidRDefault="00445D52"/>
    <w:p w14:paraId="67F52E79" w14:textId="77777777" w:rsidR="00445D52" w:rsidRDefault="00000000">
      <w:pPr>
        <w:pStyle w:val="Heading1"/>
        <w:pBdr>
          <w:top w:val="single" w:sz="4" w:space="1" w:color="000000"/>
        </w:pBdr>
      </w:pPr>
      <w:r>
        <w:t>Bug 5</w:t>
      </w:r>
    </w:p>
    <w:p w14:paraId="4404C1E8" w14:textId="77777777" w:rsidR="00445D52" w:rsidRDefault="00445D52"/>
    <w:p w14:paraId="058FB4FB" w14:textId="77777777" w:rsidR="00445D52" w:rsidRDefault="00000000">
      <w:r>
        <w:t xml:space="preserve">If you use </w:t>
      </w:r>
      <w:hyperlink r:id="rId9" w:history="1">
        <w:r>
          <w:rPr>
            <w:rStyle w:val="Hyperlink"/>
          </w:rPr>
          <w:t>http://127.0.0.1:3000</w:t>
        </w:r>
      </w:hyperlink>
      <w:r>
        <w:t xml:space="preserve"> instead of </w:t>
      </w:r>
      <w:hyperlink r:id="rId10" w:history="1">
        <w:r>
          <w:rPr>
            <w:rStyle w:val="Hyperlink"/>
          </w:rPr>
          <w:t>http://localhost:3000</w:t>
        </w:r>
      </w:hyperlink>
      <w:r>
        <w:t xml:space="preserve"> as the base URL you will get no images loading.</w:t>
      </w:r>
    </w:p>
    <w:p w14:paraId="751EB089" w14:textId="77777777" w:rsidR="00445D52" w:rsidRDefault="00445D52"/>
    <w:p w14:paraId="3567702E" w14:textId="77777777" w:rsidR="00445D52" w:rsidRDefault="00000000">
      <w:r>
        <w:t>See test results at start for other failures.</w:t>
      </w:r>
    </w:p>
    <w:p w14:paraId="5C476AA7" w14:textId="77777777" w:rsidR="00445D52" w:rsidRDefault="00445D52"/>
    <w:p w14:paraId="3AD36F9F" w14:textId="77777777" w:rsidR="00445D52" w:rsidRDefault="00445D52"/>
    <w:p w14:paraId="5C6DF044" w14:textId="77777777" w:rsidR="00445D52" w:rsidRDefault="00445D52"/>
    <w:sectPr w:rsidR="00445D5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8D8BF" w14:textId="77777777" w:rsidR="00F96537" w:rsidRDefault="00F96537">
      <w:pPr>
        <w:spacing w:after="0" w:line="240" w:lineRule="auto"/>
      </w:pPr>
      <w:r>
        <w:separator/>
      </w:r>
    </w:p>
  </w:endnote>
  <w:endnote w:type="continuationSeparator" w:id="0">
    <w:p w14:paraId="15FBBAAE" w14:textId="77777777" w:rsidR="00F96537" w:rsidRDefault="00F9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721F1" w14:textId="77777777" w:rsidR="00F96537" w:rsidRDefault="00F9653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91D2341" w14:textId="77777777" w:rsidR="00F96537" w:rsidRDefault="00F9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04F2"/>
    <w:multiLevelType w:val="multilevel"/>
    <w:tmpl w:val="DDE09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" w15:restartNumberingAfterBreak="0">
    <w:nsid w:val="1D160B58"/>
    <w:multiLevelType w:val="multilevel"/>
    <w:tmpl w:val="9E627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" w15:restartNumberingAfterBreak="0">
    <w:nsid w:val="3D98298F"/>
    <w:multiLevelType w:val="multilevel"/>
    <w:tmpl w:val="37CAA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534150076">
    <w:abstractNumId w:val="1"/>
  </w:num>
  <w:num w:numId="2" w16cid:durableId="2142383636">
    <w:abstractNumId w:val="2"/>
  </w:num>
  <w:num w:numId="3" w16cid:durableId="197763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45D52"/>
    <w:rsid w:val="001A13D9"/>
    <w:rsid w:val="00445D52"/>
    <w:rsid w:val="00B151C5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3DFC"/>
  <w15:docId w15:val="{ACF97F05-AB2F-4892-83A6-DE59F982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NoSpacing">
    <w:name w:val="No Spacing"/>
    <w:pPr>
      <w:suppressAutoHyphens/>
      <w:spacing w:after="0" w:line="240" w:lineRule="auto"/>
    </w:p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wagger-u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0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Al-Adhal</dc:creator>
  <dc:description/>
  <cp:lastModifiedBy>Mo Al-Adhal</cp:lastModifiedBy>
  <cp:revision>2</cp:revision>
  <dcterms:created xsi:type="dcterms:W3CDTF">2025-03-28T02:29:00Z</dcterms:created>
  <dcterms:modified xsi:type="dcterms:W3CDTF">2025-03-28T02:29:00Z</dcterms:modified>
</cp:coreProperties>
</file>